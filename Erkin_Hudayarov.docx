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EDBE" w14:textId="77777777" w:rsidR="007D2307" w:rsidRDefault="00D83477">
      <w:pPr>
        <w:pStyle w:val="Title"/>
        <w:jc w:val="center"/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Erkin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sz w:val="32"/>
          <w:szCs w:val="32"/>
        </w:rPr>
        <w:t>Hudayarov</w:t>
      </w:r>
      <w:proofErr w:type="spellEnd"/>
    </w:p>
    <w:p w14:paraId="747C5D79" w14:textId="77777777" w:rsidR="007D2307" w:rsidRDefault="00F83F78">
      <w:pPr>
        <w:pStyle w:val="Title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Front-End Developer</w:t>
      </w:r>
    </w:p>
    <w:p w14:paraId="621AE7C9" w14:textId="77777777" w:rsidR="007D2307" w:rsidRDefault="00F83F78">
      <w:pPr>
        <w:pStyle w:val="Title"/>
        <w:jc w:val="center"/>
        <w:rPr>
          <w:rFonts w:ascii="Calibri" w:hAnsi="Calibri" w:cs="Calibri"/>
          <w:sz w:val="72"/>
          <w:szCs w:val="24"/>
        </w:rPr>
      </w:pPr>
      <w:r>
        <w:rPr>
          <w:rFonts w:ascii="Calibri" w:hAnsi="Calibri" w:cs="Calibri"/>
          <w:sz w:val="28"/>
          <w:szCs w:val="24"/>
        </w:rPr>
        <w:t xml:space="preserve">Location: </w:t>
      </w:r>
      <w:r w:rsidR="00D83477">
        <w:rPr>
          <w:rFonts w:ascii="Calibri" w:hAnsi="Calibri" w:cs="Calibri"/>
          <w:sz w:val="28"/>
          <w:szCs w:val="24"/>
        </w:rPr>
        <w:t>NY</w:t>
      </w:r>
      <w:r>
        <w:rPr>
          <w:rFonts w:ascii="Calibri" w:hAnsi="Calibri" w:cs="Calibri"/>
          <w:sz w:val="28"/>
          <w:szCs w:val="24"/>
        </w:rPr>
        <w:t>| Mobile: (</w:t>
      </w:r>
      <w:r w:rsidR="00EF7E64">
        <w:rPr>
          <w:rFonts w:ascii="Calibri" w:hAnsi="Calibri" w:cs="Calibri"/>
          <w:sz w:val="28"/>
          <w:szCs w:val="24"/>
        </w:rPr>
        <w:t>646</w:t>
      </w:r>
      <w:r>
        <w:rPr>
          <w:rFonts w:ascii="Calibri" w:hAnsi="Calibri" w:cs="Calibri"/>
          <w:sz w:val="28"/>
          <w:szCs w:val="24"/>
        </w:rPr>
        <w:t xml:space="preserve">) </w:t>
      </w:r>
      <w:r w:rsidR="00EF7E64">
        <w:rPr>
          <w:rFonts w:ascii="Calibri" w:hAnsi="Calibri" w:cs="Calibri"/>
          <w:sz w:val="28"/>
          <w:szCs w:val="24"/>
        </w:rPr>
        <w:t>926</w:t>
      </w:r>
      <w:r>
        <w:rPr>
          <w:rFonts w:ascii="Calibri" w:hAnsi="Calibri" w:cs="Calibri"/>
          <w:sz w:val="28"/>
          <w:szCs w:val="24"/>
        </w:rPr>
        <w:t>-</w:t>
      </w:r>
      <w:r w:rsidR="00EF7E64">
        <w:rPr>
          <w:rFonts w:ascii="Calibri" w:hAnsi="Calibri" w:cs="Calibri"/>
          <w:sz w:val="28"/>
          <w:szCs w:val="24"/>
        </w:rPr>
        <w:t>4470</w:t>
      </w:r>
      <w:r>
        <w:rPr>
          <w:rFonts w:ascii="Calibri" w:hAnsi="Calibri" w:cs="Calibri"/>
          <w:sz w:val="28"/>
          <w:szCs w:val="24"/>
        </w:rPr>
        <w:t xml:space="preserve">| Email: </w:t>
      </w:r>
      <w:hyperlink r:id="rId8" w:tgtFrame="_blank" w:history="1">
        <w:r w:rsidR="00EF7E64" w:rsidRPr="00EF7E64">
          <w:rPr>
            <w:rFonts w:ascii="Calibri" w:hAnsi="Calibri" w:cs="Calibri"/>
            <w:sz w:val="28"/>
            <w:szCs w:val="24"/>
          </w:rPr>
          <w:t>ehudayarov91@gmail.com</w:t>
        </w:r>
      </w:hyperlink>
    </w:p>
    <w:p w14:paraId="3D3AFB89" w14:textId="77777777" w:rsidR="007D2307" w:rsidRDefault="00F83F78">
      <w:pPr>
        <w:pStyle w:val="Heading1"/>
        <w:rPr>
          <w:rFonts w:ascii="Calibri" w:hAnsi="Calibri" w:cs="Calibri"/>
          <w:sz w:val="32"/>
          <w:szCs w:val="36"/>
          <w:u w:val="single"/>
        </w:rPr>
      </w:pPr>
      <w:r>
        <w:rPr>
          <w:rFonts w:ascii="Calibri" w:hAnsi="Calibri" w:cs="Calibri"/>
          <w:sz w:val="32"/>
          <w:szCs w:val="36"/>
          <w:u w:val="single"/>
        </w:rPr>
        <w:t>Professional Summary</w:t>
      </w:r>
    </w:p>
    <w:p w14:paraId="1AD097BB" w14:textId="77777777" w:rsidR="007D2307" w:rsidRDefault="004D7D5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 xml:space="preserve">Around </w:t>
      </w:r>
      <w:r w:rsidR="00E64ADD">
        <w:rPr>
          <w:rFonts w:ascii="Calibri" w:eastAsia="Times New Roman" w:hAnsi="Calibri" w:cs="Calibri"/>
          <w:color w:val="auto"/>
          <w:lang w:val="en-IN" w:eastAsia="en-IN"/>
        </w:rPr>
        <w:t>3</w:t>
      </w:r>
      <w:r w:rsidR="00F83F78">
        <w:rPr>
          <w:rFonts w:ascii="Calibri" w:eastAsia="Times New Roman" w:hAnsi="Calibri" w:cs="Calibri"/>
          <w:color w:val="auto"/>
          <w:lang w:val="en-IN" w:eastAsia="en-IN"/>
        </w:rPr>
        <w:t xml:space="preserve"> years of working experience in modern web architecture using advanced libraries and frameworks like ReactJS, Redux, Node along with expertise in </w:t>
      </w:r>
      <w:proofErr w:type="spellStart"/>
      <w:r w:rsidR="00F83F78">
        <w:rPr>
          <w:rFonts w:ascii="Calibri" w:eastAsia="Times New Roman" w:hAnsi="Calibri" w:cs="Calibri"/>
          <w:color w:val="auto"/>
          <w:lang w:val="en-IN" w:eastAsia="en-IN"/>
        </w:rPr>
        <w:t>Javascript</w:t>
      </w:r>
      <w:proofErr w:type="spellEnd"/>
      <w:r w:rsidR="00F83F78">
        <w:rPr>
          <w:rFonts w:ascii="Calibri" w:eastAsia="Times New Roman" w:hAnsi="Calibri" w:cs="Calibri"/>
          <w:color w:val="auto"/>
          <w:lang w:val="en-IN" w:eastAsia="en-IN"/>
        </w:rPr>
        <w:t xml:space="preserve"> and ES5/ES6</w:t>
      </w:r>
      <w:bookmarkStart w:id="0" w:name="OLE_LINK4"/>
      <w:bookmarkStart w:id="1" w:name="OLE_LINK3"/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4F59960F" w14:textId="4863E32B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proofErr w:type="spellStart"/>
      <w:r>
        <w:rPr>
          <w:rFonts w:ascii="Calibri" w:eastAsia="Times New Roman" w:hAnsi="Calibri" w:cs="Calibri"/>
          <w:color w:val="auto"/>
          <w:lang w:val="en-IN" w:eastAsia="en-IN"/>
        </w:rPr>
        <w:t>Experte</w:t>
      </w:r>
      <w:proofErr w:type="spellEnd"/>
      <w:r>
        <w:rPr>
          <w:rFonts w:ascii="Calibri" w:eastAsia="Times New Roman" w:hAnsi="Calibri" w:cs="Calibri"/>
          <w:color w:val="auto"/>
          <w:lang w:val="en-IN" w:eastAsia="en-IN"/>
        </w:rPr>
        <w:t xml:space="preserve"> in building user interface/SPA with ReactJS along with React-router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3ADE8EF9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Hands on experience in using ReactJS with ES6 features to develop reusable components and using Redux to enable predictable state change and improve maintainability of the code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071FB1EA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Experience in using Redux to manage the application state and applying middleware such as redux-</w:t>
      </w:r>
      <w:proofErr w:type="spellStart"/>
      <w:r>
        <w:rPr>
          <w:rFonts w:ascii="Calibri" w:eastAsia="Times New Roman" w:hAnsi="Calibri" w:cs="Calibri"/>
          <w:color w:val="auto"/>
          <w:lang w:val="en-IN" w:eastAsia="en-IN"/>
        </w:rPr>
        <w:t>thunk</w:t>
      </w:r>
      <w:proofErr w:type="spellEnd"/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65F90E1C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Experience in responsive web design using CSS3 media queries and frameworks such as Bootstrap</w:t>
      </w:r>
      <w:bookmarkEnd w:id="0"/>
      <w:bookmarkEnd w:id="1"/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1E9F398A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Expertise at working with RESTful Web Service and third part API to implement AJAX call</w:t>
      </w:r>
      <w:r>
        <w:rPr>
          <w:rFonts w:ascii="MS Gothic" w:eastAsia="MS Gothic" w:hAnsi="MS Gothic" w:cs="MS Gothic"/>
          <w:color w:val="auto"/>
          <w:lang w:val="en-IN" w:eastAsia="en-IN"/>
        </w:rPr>
        <w:t xml:space="preserve">, </w:t>
      </w:r>
      <w:r>
        <w:rPr>
          <w:rFonts w:ascii="Calibri" w:eastAsia="Times New Roman" w:hAnsi="Calibri" w:cs="Calibri"/>
          <w:color w:val="auto"/>
          <w:lang w:val="en-IN" w:eastAsia="en-IN"/>
        </w:rPr>
        <w:t xml:space="preserve">fetch and </w:t>
      </w:r>
      <w:proofErr w:type="spellStart"/>
      <w:r>
        <w:rPr>
          <w:rFonts w:ascii="Calibri" w:eastAsia="Times New Roman" w:hAnsi="Calibri" w:cs="Calibri"/>
          <w:color w:val="auto"/>
          <w:lang w:val="en-IN" w:eastAsia="en-IN"/>
        </w:rPr>
        <w:t>axios</w:t>
      </w:r>
      <w:proofErr w:type="spellEnd"/>
      <w:r>
        <w:rPr>
          <w:rFonts w:ascii="Calibri" w:eastAsia="Times New Roman" w:hAnsi="Calibri" w:cs="Calibri"/>
          <w:color w:val="auto"/>
          <w:lang w:val="en-IN" w:eastAsia="en-IN"/>
        </w:rPr>
        <w:t xml:space="preserve"> along with JSON format data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668E5985" w14:textId="77777777" w:rsidR="00060EC0" w:rsidRPr="00060EC0" w:rsidRDefault="00F83F78" w:rsidP="00060EC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 xml:space="preserve">Experience in checking cross browser compatibility, working on different browsers like safari, Internet explorer, Firefox and Google chrome, and debugging and troubleshooting with </w:t>
      </w:r>
      <w:r w:rsidR="00060EC0" w:rsidRPr="00060EC0">
        <w:rPr>
          <w:rFonts w:ascii="Segoe UI" w:eastAsia="Times New Roman" w:hAnsi="Segoe UI" w:cs="Segoe UI"/>
          <w:color w:val="242729"/>
          <w:sz w:val="23"/>
          <w:szCs w:val="23"/>
          <w:shd w:val="clear" w:color="auto" w:fill="FFFFFF"/>
          <w:lang w:eastAsia="en-US"/>
        </w:rPr>
        <w:t>Specificity</w:t>
      </w:r>
    </w:p>
    <w:p w14:paraId="52167203" w14:textId="7E0D31D5" w:rsidR="007D2307" w:rsidRDefault="00F83F78" w:rsidP="00060EC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analysis, design, testing, implementation, and maintenance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4220B67B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Solid understanding of Object-Oriented Programming (OOP) and Functional Programming (FP)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747D6865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Excellent interpersonal abilities, communication skills, time management and team skills.</w:t>
      </w:r>
    </w:p>
    <w:p w14:paraId="0A1ADD1C" w14:textId="77777777" w:rsidR="007D2307" w:rsidRDefault="00F83F78">
      <w:pPr>
        <w:pStyle w:val="Heading1"/>
        <w:rPr>
          <w:rFonts w:ascii="Calibri" w:hAnsi="Calibri" w:cs="Calibri"/>
          <w:sz w:val="32"/>
          <w:szCs w:val="36"/>
          <w:u w:val="single"/>
        </w:rPr>
      </w:pPr>
      <w:r>
        <w:rPr>
          <w:rFonts w:ascii="Calibri" w:hAnsi="Calibri" w:cs="Calibri"/>
          <w:sz w:val="32"/>
          <w:szCs w:val="36"/>
          <w:u w:val="single"/>
        </w:rPr>
        <w:t>Skills</w:t>
      </w:r>
    </w:p>
    <w:tbl>
      <w:tblPr>
        <w:tblStyle w:val="TableGrid"/>
        <w:tblpPr w:leftFromText="180" w:rightFromText="180" w:vertAnchor="text" w:horzAnchor="margin" w:tblpXSpec="center" w:tblpY="56"/>
        <w:tblW w:w="9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8"/>
        <w:gridCol w:w="7185"/>
      </w:tblGrid>
      <w:tr w:rsidR="00927A0D" w14:paraId="76627EA7" w14:textId="77777777" w:rsidTr="00D83477">
        <w:trPr>
          <w:trHeight w:val="284"/>
        </w:trPr>
        <w:tc>
          <w:tcPr>
            <w:tcW w:w="2578" w:type="dxa"/>
          </w:tcPr>
          <w:p w14:paraId="43A13CBC" w14:textId="77777777" w:rsidR="00927A0D" w:rsidRDefault="00927A0D" w:rsidP="00927A0D">
            <w:pPr>
              <w:spacing w:after="0"/>
              <w:rPr>
                <w:rFonts w:ascii="Calibri" w:hAnsi="Calibri" w:cs="Calibri"/>
                <w:b/>
                <w:bCs/>
                <w:color w:val="auto"/>
              </w:rPr>
            </w:pPr>
            <w:r>
              <w:rPr>
                <w:rFonts w:ascii="Calibri" w:hAnsi="Calibri" w:cs="Calibri"/>
                <w:b/>
                <w:bCs/>
                <w:color w:val="auto"/>
              </w:rPr>
              <w:t>Languages:</w:t>
            </w:r>
          </w:p>
        </w:tc>
        <w:tc>
          <w:tcPr>
            <w:tcW w:w="7185" w:type="dxa"/>
          </w:tcPr>
          <w:p w14:paraId="1BA3CFAA" w14:textId="77777777" w:rsidR="00927A0D" w:rsidRDefault="00927A0D" w:rsidP="00927A0D">
            <w:pPr>
              <w:spacing w:after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  <w:shd w:val="clear" w:color="auto" w:fill="FFFFFF"/>
              </w:rPr>
              <w:t>JavaScript</w:t>
            </w:r>
          </w:p>
        </w:tc>
      </w:tr>
      <w:tr w:rsidR="00927A0D" w14:paraId="5DC32F18" w14:textId="77777777" w:rsidTr="00D83477">
        <w:trPr>
          <w:trHeight w:val="273"/>
        </w:trPr>
        <w:tc>
          <w:tcPr>
            <w:tcW w:w="2578" w:type="dxa"/>
          </w:tcPr>
          <w:p w14:paraId="3BA1BAF7" w14:textId="77777777" w:rsidR="00927A0D" w:rsidRDefault="00927A0D" w:rsidP="00927A0D">
            <w:pPr>
              <w:spacing w:after="0"/>
              <w:rPr>
                <w:rFonts w:ascii="Calibri" w:hAnsi="Calibri" w:cs="Calibri"/>
                <w:color w:val="auto"/>
              </w:rPr>
            </w:pPr>
            <w:r>
              <w:rPr>
                <w:rStyle w:val="Strong"/>
                <w:rFonts w:ascii="Calibri" w:hAnsi="Calibri" w:cs="Calibri"/>
                <w:color w:val="auto"/>
                <w:shd w:val="clear" w:color="auto" w:fill="FFFFFF"/>
              </w:rPr>
              <w:t>Databases:</w:t>
            </w:r>
          </w:p>
        </w:tc>
        <w:tc>
          <w:tcPr>
            <w:tcW w:w="7185" w:type="dxa"/>
          </w:tcPr>
          <w:p w14:paraId="468E5798" w14:textId="77777777" w:rsidR="00927A0D" w:rsidRDefault="00927A0D" w:rsidP="00927A0D">
            <w:pPr>
              <w:spacing w:after="0"/>
              <w:rPr>
                <w:rFonts w:ascii="Calibri" w:hAnsi="Calibri" w:cs="Calibri"/>
                <w:color w:val="auto"/>
                <w:shd w:val="clear" w:color="auto" w:fill="FFFFFF"/>
              </w:rPr>
            </w:pPr>
            <w:r>
              <w:rPr>
                <w:rFonts w:ascii="Calibri" w:hAnsi="Calibri" w:cs="Calibri"/>
                <w:color w:val="auto"/>
                <w:shd w:val="clear" w:color="auto" w:fill="FFFFFF"/>
              </w:rPr>
              <w:t>SQL Server, MySQL, MongoDB</w:t>
            </w:r>
          </w:p>
        </w:tc>
      </w:tr>
      <w:tr w:rsidR="00927A0D" w14:paraId="2BB3ECD1" w14:textId="77777777" w:rsidTr="00D83477">
        <w:trPr>
          <w:trHeight w:val="853"/>
        </w:trPr>
        <w:tc>
          <w:tcPr>
            <w:tcW w:w="2578" w:type="dxa"/>
          </w:tcPr>
          <w:p w14:paraId="23F2937F" w14:textId="77777777" w:rsidR="00927A0D" w:rsidRDefault="00927A0D" w:rsidP="00927A0D">
            <w:pPr>
              <w:spacing w:after="0"/>
              <w:rPr>
                <w:rFonts w:ascii="Calibri" w:hAnsi="Calibri" w:cs="Calibri"/>
                <w:b/>
                <w:bCs/>
                <w:color w:val="auto"/>
              </w:rPr>
            </w:pPr>
            <w:r>
              <w:rPr>
                <w:rFonts w:ascii="Calibri" w:hAnsi="Calibri" w:cs="Calibri"/>
                <w:b/>
                <w:bCs/>
                <w:color w:val="auto"/>
              </w:rPr>
              <w:t>Front End:</w:t>
            </w:r>
          </w:p>
        </w:tc>
        <w:tc>
          <w:tcPr>
            <w:tcW w:w="7185" w:type="dxa"/>
          </w:tcPr>
          <w:p w14:paraId="2C113891" w14:textId="23D2F723" w:rsidR="00927A0D" w:rsidRDefault="00927A0D" w:rsidP="0051581E">
            <w:pPr>
              <w:spacing w:after="0"/>
              <w:rPr>
                <w:rFonts w:ascii="Calibri" w:hAnsi="Calibri" w:cs="Calibri"/>
                <w:color w:val="auto"/>
                <w:shd w:val="clear" w:color="auto" w:fill="FFFFFF"/>
              </w:rPr>
            </w:pPr>
            <w:r>
              <w:rPr>
                <w:rFonts w:ascii="Calibri" w:hAnsi="Calibri" w:cs="Calibri"/>
                <w:color w:val="auto"/>
                <w:shd w:val="clear" w:color="auto" w:fill="FFFFFF"/>
              </w:rPr>
              <w:t>HTML/HTML5, CSS/CSS3, Bootstrap, React</w:t>
            </w:r>
            <w:r w:rsidR="0051581E">
              <w:rPr>
                <w:rFonts w:ascii="Calibri" w:hAnsi="Calibri" w:cs="Calibri"/>
                <w:color w:val="auto"/>
                <w:shd w:val="clear" w:color="auto" w:fill="FFFFFF"/>
              </w:rPr>
              <w:t>JS, Redux, ESS/ES6, AJAX, JSON</w:t>
            </w:r>
            <w:r>
              <w:rPr>
                <w:rFonts w:ascii="Calibri" w:hAnsi="Calibri" w:cs="Calibri"/>
                <w:color w:val="auto"/>
                <w:shd w:val="clear" w:color="auto" w:fill="FFFFFF"/>
              </w:rPr>
              <w:t>, Node.JS</w:t>
            </w:r>
            <w:r>
              <w:rPr>
                <w:rFonts w:ascii="Calibri" w:eastAsia="Times New Roman" w:hAnsi="Calibri" w:cs="Calibri"/>
                <w:color w:val="auto"/>
                <w:lang w:val="en-IN" w:eastAsia="en-IN"/>
              </w:rPr>
              <w:t>, LESS, SASS</w:t>
            </w:r>
            <w:r w:rsidR="002724B5">
              <w:rPr>
                <w:rFonts w:ascii="Calibri" w:eastAsia="Times New Roman" w:hAnsi="Calibri" w:cs="Calibri"/>
                <w:color w:val="auto"/>
                <w:lang w:val="en-IN" w:eastAsia="en-IN"/>
              </w:rPr>
              <w:t>, Socket</w:t>
            </w:r>
          </w:p>
        </w:tc>
      </w:tr>
      <w:tr w:rsidR="00927A0D" w14:paraId="6F753AFD" w14:textId="77777777" w:rsidTr="00D83477">
        <w:trPr>
          <w:trHeight w:val="273"/>
        </w:trPr>
        <w:tc>
          <w:tcPr>
            <w:tcW w:w="2578" w:type="dxa"/>
          </w:tcPr>
          <w:p w14:paraId="3090D51C" w14:textId="77777777" w:rsidR="00927A0D" w:rsidRDefault="00927A0D" w:rsidP="00927A0D">
            <w:pPr>
              <w:spacing w:after="0"/>
              <w:rPr>
                <w:rFonts w:ascii="Calibri" w:hAnsi="Calibri" w:cs="Calibri"/>
                <w:b/>
                <w:bCs/>
                <w:color w:val="auto"/>
              </w:rPr>
            </w:pPr>
            <w:r>
              <w:rPr>
                <w:rFonts w:ascii="Calibri" w:hAnsi="Calibri" w:cs="Calibri"/>
                <w:b/>
                <w:bCs/>
                <w:color w:val="auto"/>
              </w:rPr>
              <w:t>Back End:</w:t>
            </w:r>
          </w:p>
        </w:tc>
        <w:tc>
          <w:tcPr>
            <w:tcW w:w="7185" w:type="dxa"/>
          </w:tcPr>
          <w:p w14:paraId="3F4C5C14" w14:textId="77777777" w:rsidR="00927A0D" w:rsidRPr="00D5418A" w:rsidRDefault="00927A0D" w:rsidP="0051581E">
            <w:pPr>
              <w:spacing w:after="0"/>
              <w:rPr>
                <w:rFonts w:ascii="Calibri" w:eastAsia="Times New Roman" w:hAnsi="Calibri" w:cs="Calibri"/>
                <w:color w:val="auto"/>
                <w:lang w:eastAsia="en-IN"/>
              </w:rPr>
            </w:pPr>
            <w:r w:rsidRPr="0051581E">
              <w:rPr>
                <w:rFonts w:ascii="Calibri" w:eastAsia="Times New Roman" w:hAnsi="Calibri" w:cs="Calibri"/>
                <w:color w:val="auto"/>
                <w:lang w:val="en-IN" w:eastAsia="en-IN"/>
              </w:rPr>
              <w:t>Express</w:t>
            </w:r>
            <w:r w:rsidR="00D5418A" w:rsidRPr="0051581E">
              <w:rPr>
                <w:rFonts w:ascii="Calibri" w:eastAsia="Times New Roman" w:hAnsi="Calibri" w:cs="Calibri"/>
                <w:color w:val="auto"/>
                <w:lang w:val="en-IN" w:eastAsia="en-IN"/>
              </w:rPr>
              <w:t>, Restful API</w:t>
            </w:r>
          </w:p>
        </w:tc>
      </w:tr>
      <w:tr w:rsidR="00927A0D" w14:paraId="1D7A41B4" w14:textId="77777777" w:rsidTr="00D83477">
        <w:trPr>
          <w:trHeight w:val="284"/>
        </w:trPr>
        <w:tc>
          <w:tcPr>
            <w:tcW w:w="2578" w:type="dxa"/>
          </w:tcPr>
          <w:p w14:paraId="7F64DFF0" w14:textId="77777777" w:rsidR="00927A0D" w:rsidRDefault="00927A0D" w:rsidP="00927A0D">
            <w:pPr>
              <w:spacing w:after="0"/>
              <w:rPr>
                <w:rFonts w:ascii="Calibri" w:hAnsi="Calibri" w:cs="Calibri"/>
                <w:b/>
                <w:bCs/>
                <w:color w:val="auto"/>
              </w:rPr>
            </w:pPr>
            <w:r>
              <w:rPr>
                <w:rFonts w:ascii="Calibri" w:hAnsi="Calibri" w:cs="Calibri"/>
                <w:b/>
                <w:bCs/>
                <w:color w:val="auto"/>
              </w:rPr>
              <w:t>Package Control:</w:t>
            </w:r>
          </w:p>
        </w:tc>
        <w:tc>
          <w:tcPr>
            <w:tcW w:w="7185" w:type="dxa"/>
          </w:tcPr>
          <w:p w14:paraId="5BEFE6E8" w14:textId="00A9B48D" w:rsidR="00927A0D" w:rsidRPr="0051581E" w:rsidRDefault="0051581E" w:rsidP="0051581E">
            <w:pPr>
              <w:spacing w:after="0"/>
              <w:rPr>
                <w:rFonts w:ascii="Calibri" w:hAnsi="Calibri" w:cs="Calibri"/>
                <w:color w:val="auto"/>
              </w:rPr>
            </w:pPr>
            <w:r w:rsidRPr="0051581E">
              <w:rPr>
                <w:rFonts w:ascii="Calibri" w:hAnsi="Calibri" w:cs="Calibri"/>
                <w:color w:val="auto"/>
              </w:rPr>
              <w:t>Git, NPM, Bower</w:t>
            </w:r>
            <w:r w:rsidR="00464549" w:rsidRPr="0051581E">
              <w:rPr>
                <w:rFonts w:ascii="Calibri" w:hAnsi="Calibri" w:cs="Calibri"/>
                <w:color w:val="auto"/>
              </w:rPr>
              <w:t>, JIRA</w:t>
            </w:r>
          </w:p>
        </w:tc>
      </w:tr>
      <w:tr w:rsidR="00927A0D" w14:paraId="636F8AAD" w14:textId="77777777" w:rsidTr="00D83477">
        <w:trPr>
          <w:trHeight w:val="72"/>
        </w:trPr>
        <w:tc>
          <w:tcPr>
            <w:tcW w:w="2578" w:type="dxa"/>
          </w:tcPr>
          <w:p w14:paraId="76374DAF" w14:textId="77777777" w:rsidR="00927A0D" w:rsidRDefault="00927A0D" w:rsidP="00927A0D">
            <w:pPr>
              <w:spacing w:after="0"/>
              <w:rPr>
                <w:rFonts w:ascii="Calibri" w:hAnsi="Calibri" w:cs="Calibri"/>
                <w:b/>
                <w:bCs/>
                <w:color w:val="auto"/>
              </w:rPr>
            </w:pPr>
            <w:r>
              <w:rPr>
                <w:rFonts w:ascii="Calibri" w:hAnsi="Calibri" w:cs="Calibri"/>
                <w:b/>
                <w:bCs/>
                <w:color w:val="auto"/>
              </w:rPr>
              <w:t>IDE:</w:t>
            </w:r>
          </w:p>
        </w:tc>
        <w:tc>
          <w:tcPr>
            <w:tcW w:w="7185" w:type="dxa"/>
          </w:tcPr>
          <w:p w14:paraId="42AC34BA" w14:textId="77777777" w:rsidR="00927A0D" w:rsidRPr="0051581E" w:rsidRDefault="00927A0D" w:rsidP="00927A0D">
            <w:pPr>
              <w:spacing w:after="0"/>
              <w:rPr>
                <w:rFonts w:ascii="Calibri" w:hAnsi="Calibri" w:cs="Calibri"/>
                <w:color w:val="auto"/>
              </w:rPr>
            </w:pPr>
            <w:r w:rsidRPr="0051581E">
              <w:rPr>
                <w:rFonts w:ascii="Calibri" w:hAnsi="Calibri" w:cs="Calibri"/>
                <w:color w:val="auto"/>
              </w:rPr>
              <w:t>Sublime, Notepad++, Microsoft Visual Studio</w:t>
            </w:r>
            <w:r w:rsidR="0051581E" w:rsidRPr="0051581E">
              <w:rPr>
                <w:rFonts w:ascii="Calibri" w:hAnsi="Calibri" w:cs="Calibri"/>
                <w:color w:val="auto"/>
              </w:rPr>
              <w:t>, Atom</w:t>
            </w:r>
          </w:p>
        </w:tc>
      </w:tr>
      <w:tr w:rsidR="00927A0D" w14:paraId="6B5A03F5" w14:textId="77777777" w:rsidTr="00D83477">
        <w:trPr>
          <w:trHeight w:val="284"/>
        </w:trPr>
        <w:tc>
          <w:tcPr>
            <w:tcW w:w="2578" w:type="dxa"/>
          </w:tcPr>
          <w:p w14:paraId="4927F726" w14:textId="77777777" w:rsidR="00927A0D" w:rsidRDefault="00927A0D" w:rsidP="00927A0D">
            <w:pPr>
              <w:spacing w:after="0"/>
              <w:rPr>
                <w:rFonts w:ascii="Calibri" w:hAnsi="Calibri" w:cs="Calibri"/>
                <w:color w:val="auto"/>
              </w:rPr>
            </w:pPr>
            <w:r>
              <w:rPr>
                <w:rStyle w:val="Strong"/>
                <w:rFonts w:ascii="Calibri" w:hAnsi="Calibri" w:cs="Calibri"/>
                <w:color w:val="auto"/>
              </w:rPr>
              <w:t>Methodologies:</w:t>
            </w:r>
          </w:p>
        </w:tc>
        <w:tc>
          <w:tcPr>
            <w:tcW w:w="7185" w:type="dxa"/>
          </w:tcPr>
          <w:p w14:paraId="1D4140A7" w14:textId="77777777" w:rsidR="00927A0D" w:rsidRDefault="00927A0D" w:rsidP="00927A0D">
            <w:pPr>
              <w:spacing w:after="0"/>
              <w:rPr>
                <w:rFonts w:ascii="Calibri" w:hAnsi="Calibri" w:cs="Calibri"/>
                <w:color w:val="auto"/>
                <w:shd w:val="clear" w:color="auto" w:fill="FFFFFF"/>
              </w:rPr>
            </w:pPr>
            <w:r>
              <w:rPr>
                <w:rFonts w:ascii="Calibri" w:hAnsi="Calibri" w:cs="Calibri"/>
                <w:color w:val="auto"/>
              </w:rPr>
              <w:t>SDLC, Agile, Waterfall</w:t>
            </w:r>
          </w:p>
        </w:tc>
      </w:tr>
      <w:tr w:rsidR="00927A0D" w14:paraId="52EAF0D4" w14:textId="77777777" w:rsidTr="00D83477">
        <w:trPr>
          <w:trHeight w:val="273"/>
        </w:trPr>
        <w:tc>
          <w:tcPr>
            <w:tcW w:w="2578" w:type="dxa"/>
          </w:tcPr>
          <w:p w14:paraId="7756BE2B" w14:textId="77777777" w:rsidR="00927A0D" w:rsidRDefault="00927A0D" w:rsidP="00927A0D">
            <w:pPr>
              <w:spacing w:after="0"/>
              <w:rPr>
                <w:rStyle w:val="Strong"/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b/>
                <w:bCs/>
                <w:color w:val="auto"/>
              </w:rPr>
              <w:t>Operating Systems:</w:t>
            </w:r>
          </w:p>
        </w:tc>
        <w:tc>
          <w:tcPr>
            <w:tcW w:w="7185" w:type="dxa"/>
          </w:tcPr>
          <w:p w14:paraId="55CA74AD" w14:textId="77777777" w:rsidR="00927A0D" w:rsidRDefault="00927A0D" w:rsidP="00927A0D">
            <w:pPr>
              <w:spacing w:after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  <w:shd w:val="clear" w:color="auto" w:fill="FFFFFF"/>
              </w:rPr>
              <w:t>Windows</w:t>
            </w:r>
            <w:r w:rsidR="00464549">
              <w:rPr>
                <w:rFonts w:ascii="Calibri" w:hAnsi="Calibri" w:cs="Calibri"/>
                <w:color w:val="auto"/>
                <w:shd w:val="clear" w:color="auto" w:fill="FFFFFF"/>
              </w:rPr>
              <w:t>, Linux, MacOS</w:t>
            </w:r>
          </w:p>
        </w:tc>
      </w:tr>
      <w:tr w:rsidR="00927A0D" w14:paraId="399F01AA" w14:textId="77777777" w:rsidTr="00D83477">
        <w:trPr>
          <w:trHeight w:val="284"/>
        </w:trPr>
        <w:tc>
          <w:tcPr>
            <w:tcW w:w="2578" w:type="dxa"/>
          </w:tcPr>
          <w:p w14:paraId="1A25E902" w14:textId="77777777" w:rsidR="00927A0D" w:rsidRDefault="00927A0D" w:rsidP="00927A0D">
            <w:pPr>
              <w:spacing w:after="0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185" w:type="dxa"/>
          </w:tcPr>
          <w:p w14:paraId="3B68AC19" w14:textId="77777777" w:rsidR="00927A0D" w:rsidRDefault="00927A0D" w:rsidP="00927A0D">
            <w:pPr>
              <w:spacing w:after="0"/>
              <w:rPr>
                <w:rFonts w:ascii="Calibri" w:hAnsi="Calibri" w:cs="Calibri"/>
                <w:color w:val="auto"/>
                <w:shd w:val="clear" w:color="auto" w:fill="FFFFFF"/>
              </w:rPr>
            </w:pPr>
          </w:p>
        </w:tc>
      </w:tr>
    </w:tbl>
    <w:p w14:paraId="240FB4A5" w14:textId="77777777" w:rsidR="007D2307" w:rsidRDefault="00F83F78">
      <w:pPr>
        <w:pStyle w:val="Heading1"/>
        <w:rPr>
          <w:rFonts w:ascii="Calibri" w:hAnsi="Calibri" w:cs="Calibri"/>
          <w:sz w:val="32"/>
          <w:szCs w:val="36"/>
          <w:u w:val="single"/>
        </w:rPr>
      </w:pPr>
      <w:r>
        <w:rPr>
          <w:rFonts w:ascii="Calibri" w:hAnsi="Calibri" w:cs="Calibri"/>
          <w:sz w:val="32"/>
          <w:szCs w:val="36"/>
          <w:u w:val="single"/>
        </w:rPr>
        <w:t>Education</w:t>
      </w:r>
    </w:p>
    <w:p w14:paraId="7A948065" w14:textId="173C05F6" w:rsidR="00060EC0" w:rsidRPr="00F90450" w:rsidRDefault="00D83477" w:rsidP="00F90450">
      <w:pPr>
        <w:pStyle w:val="IRANormal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lang w:eastAsia="zh-CN"/>
        </w:rPr>
        <w:t>MSC. In Computer Science</w:t>
      </w:r>
      <w:r w:rsidR="00F83F78">
        <w:rPr>
          <w:rFonts w:ascii="Calibri" w:hAnsi="Calibri" w:cs="Calibri"/>
          <w:sz w:val="22"/>
          <w:szCs w:val="22"/>
          <w:lang w:eastAsia="zh-CN"/>
        </w:rPr>
        <w:t xml:space="preserve">:  </w:t>
      </w:r>
      <w:r>
        <w:rPr>
          <w:rFonts w:ascii="Calibri" w:hAnsi="Calibri" w:cs="Calibri"/>
          <w:sz w:val="22"/>
          <w:szCs w:val="22"/>
          <w:lang w:eastAsia="zh-CN"/>
        </w:rPr>
        <w:t>Bauman Moscow State Technical University</w:t>
      </w:r>
      <w:r w:rsidR="00060EC0">
        <w:rPr>
          <w:rFonts w:ascii="Calibri" w:hAnsi="Calibri" w:cs="Calibri"/>
          <w:sz w:val="22"/>
          <w:szCs w:val="22"/>
          <w:lang w:eastAsia="zh-CN"/>
        </w:rPr>
        <w:t xml:space="preserve"> </w:t>
      </w:r>
    </w:p>
    <w:p w14:paraId="38A7218A" w14:textId="74BD5A7F" w:rsidR="00D83477" w:rsidRDefault="00710F1F">
      <w:pPr>
        <w:pStyle w:val="IRANormal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BSC</w:t>
      </w:r>
      <w:r w:rsidR="00C0394E">
        <w:rPr>
          <w:rFonts w:ascii="Calibri" w:hAnsi="Calibri" w:cs="Calibri"/>
          <w:b/>
          <w:bCs/>
          <w:sz w:val="22"/>
          <w:szCs w:val="22"/>
        </w:rPr>
        <w:t xml:space="preserve">. In Computer Science: </w:t>
      </w:r>
      <w:r w:rsidR="00D8347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83477" w:rsidRPr="00D83477">
        <w:rPr>
          <w:rFonts w:ascii="Calibri" w:hAnsi="Calibri" w:cs="Calibri"/>
          <w:sz w:val="22"/>
          <w:szCs w:val="22"/>
        </w:rPr>
        <w:t>Marmara University</w:t>
      </w:r>
      <w:r w:rsidR="00D23832">
        <w:rPr>
          <w:rFonts w:ascii="Calibri" w:hAnsi="Calibri" w:cs="Calibri"/>
          <w:sz w:val="22"/>
          <w:szCs w:val="22"/>
        </w:rPr>
        <w:t xml:space="preserve"> -</w:t>
      </w:r>
      <w:r w:rsidR="00D83477">
        <w:rPr>
          <w:rFonts w:ascii="Calibri" w:hAnsi="Calibri" w:cs="Calibri"/>
          <w:sz w:val="22"/>
          <w:szCs w:val="22"/>
        </w:rPr>
        <w:t xml:space="preserve"> 2015</w:t>
      </w:r>
    </w:p>
    <w:p w14:paraId="7EBE7888" w14:textId="77777777" w:rsidR="00D83477" w:rsidRDefault="00D83477" w:rsidP="00D83477">
      <w:pPr>
        <w:pStyle w:val="IRANormal"/>
        <w:numPr>
          <w:ilvl w:val="0"/>
          <w:numId w:val="4"/>
        </w:numPr>
        <w:jc w:val="both"/>
        <w:rPr>
          <w:u w:val="single"/>
        </w:rPr>
      </w:pPr>
      <w:r>
        <w:rPr>
          <w:rFonts w:ascii="Calibri" w:hAnsi="Calibri" w:cs="Calibri"/>
          <w:b/>
          <w:bCs/>
          <w:sz w:val="22"/>
          <w:szCs w:val="22"/>
          <w:lang w:eastAsia="zh-CN"/>
        </w:rPr>
        <w:t>Full Stack Web Developer Training</w:t>
      </w:r>
      <w:r>
        <w:rPr>
          <w:rFonts w:ascii="Calibri" w:hAnsi="Calibri" w:cs="Calibri"/>
          <w:sz w:val="22"/>
          <w:szCs w:val="22"/>
          <w:lang w:eastAsia="zh-CN"/>
        </w:rPr>
        <w:t xml:space="preserve">:  Soft </w:t>
      </w:r>
      <w:proofErr w:type="spellStart"/>
      <w:r>
        <w:rPr>
          <w:rFonts w:ascii="Calibri" w:hAnsi="Calibri" w:cs="Calibri"/>
          <w:sz w:val="22"/>
          <w:szCs w:val="22"/>
          <w:lang w:eastAsia="zh-CN"/>
        </w:rPr>
        <w:t>Innovas</w:t>
      </w:r>
      <w:proofErr w:type="spellEnd"/>
      <w:r>
        <w:rPr>
          <w:rFonts w:ascii="Calibri" w:hAnsi="Calibri" w:cs="Calibri"/>
          <w:sz w:val="22"/>
          <w:szCs w:val="22"/>
          <w:lang w:eastAsia="zh-CN"/>
        </w:rPr>
        <w:t xml:space="preserve"> – 2021</w:t>
      </w:r>
    </w:p>
    <w:p w14:paraId="6C22EB98" w14:textId="77777777" w:rsidR="007D2307" w:rsidRDefault="00F83F78">
      <w:pPr>
        <w:pStyle w:val="Heading1"/>
        <w:tabs>
          <w:tab w:val="left" w:pos="1954"/>
        </w:tabs>
        <w:spacing w:line="360" w:lineRule="auto"/>
        <w:rPr>
          <w:u w:val="single"/>
        </w:rPr>
      </w:pPr>
      <w:r>
        <w:rPr>
          <w:u w:val="single"/>
        </w:rPr>
        <w:lastRenderedPageBreak/>
        <w:t>Experiences</w:t>
      </w:r>
    </w:p>
    <w:p w14:paraId="12B51F88" w14:textId="77777777" w:rsidR="007D2307" w:rsidRDefault="00F83F78">
      <w:pPr>
        <w:pStyle w:val="Heading1"/>
        <w:tabs>
          <w:tab w:val="left" w:pos="1954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Client: </w:t>
      </w:r>
      <w:r w:rsidR="00464549">
        <w:rPr>
          <w:rFonts w:ascii="Calibri" w:hAnsi="Calibri" w:cs="Calibri"/>
          <w:sz w:val="24"/>
          <w:szCs w:val="24"/>
        </w:rPr>
        <w:t>BNY Mellon</w:t>
      </w:r>
      <w:r>
        <w:rPr>
          <w:rFonts w:ascii="Calibri" w:hAnsi="Calibri" w:cs="Calibri"/>
          <w:sz w:val="24"/>
          <w:szCs w:val="24"/>
        </w:rPr>
        <w:t xml:space="preserve">, </w:t>
      </w:r>
      <w:r w:rsidR="00D83477">
        <w:rPr>
          <w:rFonts w:ascii="Calibri" w:hAnsi="Calibri" w:cs="Calibri"/>
          <w:sz w:val="24"/>
          <w:szCs w:val="24"/>
        </w:rPr>
        <w:t>NY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2724B5">
        <w:rPr>
          <w:rFonts w:ascii="Calibri" w:hAnsi="Calibri" w:cs="Calibri"/>
          <w:sz w:val="24"/>
          <w:szCs w:val="24"/>
        </w:rPr>
        <w:tab/>
      </w:r>
      <w:r w:rsidR="002724B5">
        <w:rPr>
          <w:rFonts w:ascii="Calibri" w:hAnsi="Calibri" w:cs="Calibri"/>
          <w:sz w:val="24"/>
          <w:szCs w:val="24"/>
        </w:rPr>
        <w:tab/>
      </w:r>
      <w:r w:rsidR="00E64ADD">
        <w:rPr>
          <w:rFonts w:ascii="Calibri" w:hAnsi="Calibri" w:cs="Calibri"/>
          <w:sz w:val="24"/>
          <w:szCs w:val="24"/>
        </w:rPr>
        <w:t>Nov 2020</w:t>
      </w:r>
      <w:r>
        <w:rPr>
          <w:rFonts w:ascii="Calibri" w:hAnsi="Calibri" w:cs="Calibri"/>
          <w:sz w:val="24"/>
          <w:szCs w:val="24"/>
        </w:rPr>
        <w:t xml:space="preserve"> - Current</w:t>
      </w:r>
    </w:p>
    <w:p w14:paraId="49875AE1" w14:textId="77777777" w:rsidR="007D2307" w:rsidRDefault="00F83F78">
      <w:pPr>
        <w:pStyle w:val="Heading1"/>
        <w:tabs>
          <w:tab w:val="left" w:pos="1954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Role: UI Developer</w:t>
      </w:r>
    </w:p>
    <w:p w14:paraId="68B64599" w14:textId="77777777" w:rsidR="007D2307" w:rsidRDefault="00F83F78">
      <w:pPr>
        <w:pStyle w:val="Heading1"/>
        <w:tabs>
          <w:tab w:val="left" w:pos="1954"/>
        </w:tabs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Responsibilities: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  <w:u w:val="single"/>
        </w:rPr>
        <w:tab/>
      </w:r>
    </w:p>
    <w:p w14:paraId="3398F2F2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Handled all the client-side validations, slide show, hide and show controls, dropdown menus and tab navigation using react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0DAD0B21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Designed the Web application layout and forms using HTML, CSS, and JavaScript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4290A2F7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Created modular CSS using LESS for reusability and easy to read code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41C8BD7D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Responsible for transforming design mock-ups to W3C standards compliant HTML pages using HTML, CSS and Bootstrap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039C25DF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Implemented various screens for the front end using React.js and used various predefined components from NPM (Node Package Manager) and redux library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0DF0610C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Worked in using React.js components, Forms, Events, Keys, Router and Flux concept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5FD4E1B4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Used  React directives, working on attribute level, element level and class level directives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04E3A750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Used http with React to make sure the requests were valid and used UI-router to handle nested views and avoid page redirection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2C965146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Used react as framework to create a Single Page Application (SPA) which can bind data to specific views and synchronize data with server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20164ED0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Implemented a Node.js server to manage authentication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12DA3D95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Performed client-side validations using JavaScript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5979438F" w14:textId="656E4FE6" w:rsidR="007D2307" w:rsidRDefault="00F83F78">
      <w:p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Theme="majorEastAsia" w:hAnsi="Calibri" w:cs="Calibri"/>
          <w:b/>
          <w:color w:val="2A7B88" w:themeColor="accent1" w:themeShade="BF"/>
        </w:rPr>
        <w:t>Environment:</w:t>
      </w:r>
      <w:r>
        <w:rPr>
          <w:rFonts w:ascii="Calibri" w:eastAsia="Times New Roman" w:hAnsi="Calibri" w:cs="Calibri"/>
          <w:color w:val="auto"/>
          <w:lang w:val="en-IN" w:eastAsia="en-IN"/>
        </w:rPr>
        <w:t xml:space="preserve"> HTML 4/5, CSS 2/3, JavaScript,</w:t>
      </w:r>
      <w:r w:rsidR="002A7CDD">
        <w:rPr>
          <w:rFonts w:ascii="Calibri" w:eastAsia="Times New Roman" w:hAnsi="Calibri" w:cs="Calibri"/>
          <w:color w:val="auto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auto"/>
          <w:lang w:val="en-IN" w:eastAsia="en-IN"/>
        </w:rPr>
        <w:t xml:space="preserve">Node.JS, Bootstrap, AJAX, JSON, LESS, </w:t>
      </w:r>
      <w:proofErr w:type="spellStart"/>
      <w:r>
        <w:rPr>
          <w:rFonts w:ascii="Calibri" w:eastAsia="Times New Roman" w:hAnsi="Calibri" w:cs="Calibri"/>
          <w:color w:val="auto"/>
          <w:lang w:val="en-IN" w:eastAsia="en-IN"/>
        </w:rPr>
        <w:t>Websockets</w:t>
      </w:r>
      <w:proofErr w:type="spellEnd"/>
      <w:r>
        <w:rPr>
          <w:rFonts w:ascii="Calibri" w:eastAsia="Times New Roman" w:hAnsi="Calibri" w:cs="Calibri"/>
          <w:color w:val="auto"/>
          <w:lang w:val="en-IN" w:eastAsia="en-IN"/>
        </w:rPr>
        <w:t>, RESTful, MongoDB, Grunt, Gulp, Bower, and GIT.</w:t>
      </w:r>
    </w:p>
    <w:p w14:paraId="1C21BB43" w14:textId="77777777" w:rsidR="007D2307" w:rsidRDefault="00F83F78">
      <w:pPr>
        <w:pStyle w:val="Heading1"/>
        <w:tabs>
          <w:tab w:val="left" w:pos="1954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Client: </w:t>
      </w:r>
      <w:r w:rsidR="00D83477">
        <w:rPr>
          <w:rFonts w:ascii="Calibri" w:hAnsi="Calibri" w:cs="Calibri"/>
          <w:sz w:val="24"/>
          <w:szCs w:val="24"/>
        </w:rPr>
        <w:t>Epsilon</w:t>
      </w:r>
      <w:r>
        <w:rPr>
          <w:rFonts w:ascii="Calibri" w:hAnsi="Calibri" w:cs="Calibri"/>
          <w:sz w:val="24"/>
          <w:szCs w:val="24"/>
        </w:rPr>
        <w:t xml:space="preserve">, </w:t>
      </w:r>
      <w:r w:rsidR="00D83477">
        <w:rPr>
          <w:rFonts w:ascii="Calibri" w:hAnsi="Calibri" w:cs="Calibri"/>
          <w:sz w:val="24"/>
          <w:szCs w:val="24"/>
        </w:rPr>
        <w:t>NY</w:t>
      </w:r>
      <w:r w:rsidR="00D83477">
        <w:rPr>
          <w:rFonts w:ascii="Calibri" w:hAnsi="Calibri" w:cs="Calibri"/>
          <w:sz w:val="24"/>
          <w:szCs w:val="24"/>
        </w:rPr>
        <w:tab/>
      </w:r>
      <w:r w:rsidR="00464549">
        <w:rPr>
          <w:rFonts w:ascii="Calibri" w:hAnsi="Calibri" w:cs="Calibri"/>
          <w:sz w:val="24"/>
          <w:szCs w:val="24"/>
        </w:rPr>
        <w:tab/>
      </w:r>
      <w:r w:rsidR="00EC3A5F">
        <w:rPr>
          <w:rFonts w:ascii="Calibri" w:hAnsi="Calibri" w:cs="Calibri"/>
          <w:sz w:val="24"/>
          <w:szCs w:val="24"/>
        </w:rPr>
        <w:tab/>
      </w:r>
      <w:r w:rsidR="00A22291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</w:t>
      </w:r>
      <w:r w:rsidR="00FD7CD6">
        <w:rPr>
          <w:rFonts w:ascii="Calibri" w:hAnsi="Calibri" w:cs="Calibri"/>
          <w:sz w:val="24"/>
          <w:szCs w:val="24"/>
        </w:rPr>
        <w:t>Sep 2018</w:t>
      </w:r>
      <w:r>
        <w:rPr>
          <w:rFonts w:ascii="Calibri" w:hAnsi="Calibri" w:cs="Calibri"/>
          <w:sz w:val="24"/>
          <w:szCs w:val="24"/>
        </w:rPr>
        <w:t xml:space="preserve"> - </w:t>
      </w:r>
      <w:r w:rsidR="00E64ADD">
        <w:rPr>
          <w:rFonts w:ascii="Calibri" w:hAnsi="Calibri" w:cs="Calibri"/>
          <w:sz w:val="24"/>
          <w:szCs w:val="24"/>
        </w:rPr>
        <w:t>Nov</w:t>
      </w:r>
      <w:r>
        <w:rPr>
          <w:rFonts w:ascii="Calibri" w:hAnsi="Calibri" w:cs="Calibri"/>
          <w:sz w:val="24"/>
          <w:szCs w:val="24"/>
        </w:rPr>
        <w:t xml:space="preserve"> 20</w:t>
      </w:r>
      <w:r w:rsidR="00E64ADD">
        <w:rPr>
          <w:rFonts w:ascii="Calibri" w:hAnsi="Calibri" w:cs="Calibri"/>
          <w:sz w:val="24"/>
          <w:szCs w:val="24"/>
        </w:rPr>
        <w:t>20</w:t>
      </w:r>
    </w:p>
    <w:p w14:paraId="5519CBE9" w14:textId="77777777" w:rsidR="007D2307" w:rsidRDefault="00F83F78">
      <w:pPr>
        <w:pStyle w:val="Heading1"/>
        <w:tabs>
          <w:tab w:val="left" w:pos="1954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Role: F</w:t>
      </w:r>
      <w:r>
        <w:rPr>
          <w:rFonts w:ascii="Calibri" w:hAnsi="Calibri" w:cs="Calibri" w:hint="eastAsia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ont-end Engineer</w:t>
      </w:r>
    </w:p>
    <w:p w14:paraId="59B089ED" w14:textId="77777777" w:rsidR="007D2307" w:rsidRDefault="00F83F78">
      <w:pPr>
        <w:pStyle w:val="Heading1"/>
        <w:tabs>
          <w:tab w:val="left" w:pos="1954"/>
        </w:tabs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Responsibilities:</w:t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  <w:r>
        <w:rPr>
          <w:rFonts w:ascii="Calibri" w:hAnsi="Calibri" w:cs="Calibri"/>
          <w:sz w:val="22"/>
          <w:szCs w:val="22"/>
          <w:u w:val="single"/>
        </w:rPr>
        <w:tab/>
      </w:r>
    </w:p>
    <w:p w14:paraId="64A83298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Involved in designing and implementing the web application using HTML5, CSS3, Bootstrap, React, Redux and AJAX with RESTful web service.</w:t>
      </w:r>
    </w:p>
    <w:p w14:paraId="23A9E7D5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Utilized React.js and React Router in the development for building single page application (SPA) and to consume RESTful web services.</w:t>
      </w:r>
    </w:p>
    <w:p w14:paraId="482F9E76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Implemented Redux for states maintain and actions dispatch.</w:t>
      </w:r>
    </w:p>
    <w:p w14:paraId="65DEE4AA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 xml:space="preserve">Used </w:t>
      </w:r>
      <w:proofErr w:type="spellStart"/>
      <w:r>
        <w:rPr>
          <w:rFonts w:ascii="Calibri" w:eastAsia="Times New Roman" w:hAnsi="Calibri" w:cs="Calibri"/>
          <w:color w:val="auto"/>
          <w:lang w:val="en-IN" w:eastAsia="en-IN"/>
        </w:rPr>
        <w:t>axios</w:t>
      </w:r>
      <w:proofErr w:type="spellEnd"/>
      <w:r>
        <w:rPr>
          <w:rFonts w:ascii="Calibri" w:eastAsia="Times New Roman" w:hAnsi="Calibri" w:cs="Calibri"/>
          <w:color w:val="auto"/>
          <w:lang w:val="en-IN" w:eastAsia="en-IN"/>
        </w:rPr>
        <w:t xml:space="preserve"> AJAX request to fetch data from backend based on user interface input and post updated data back to backend. </w:t>
      </w:r>
    </w:p>
    <w:p w14:paraId="32F738C2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 xml:space="preserve">Added redux </w:t>
      </w:r>
      <w:proofErr w:type="spellStart"/>
      <w:r>
        <w:rPr>
          <w:rFonts w:ascii="Calibri" w:eastAsia="Times New Roman" w:hAnsi="Calibri" w:cs="Calibri"/>
          <w:color w:val="auto"/>
          <w:lang w:val="en-IN" w:eastAsia="en-IN"/>
        </w:rPr>
        <w:t>thunk</w:t>
      </w:r>
      <w:proofErr w:type="spellEnd"/>
      <w:r>
        <w:rPr>
          <w:rFonts w:ascii="Calibri" w:eastAsia="Times New Roman" w:hAnsi="Calibri" w:cs="Calibri"/>
          <w:color w:val="auto"/>
          <w:lang w:val="en-IN" w:eastAsia="en-IN"/>
        </w:rPr>
        <w:t xml:space="preserve"> as middleware to handle actions with promise payloads in order to dispatch resolved data to front end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51492CA3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Used JSON data format for registered user and guest user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7F4251F6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Used AJAX to request JSON data from the back-end API and showed the data in the screen with the format of tables and charts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2E4F4806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Implemented MongoDB and application route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328AD92F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Demonstrate fundamental usability skills to guide the design process for the best screen outcome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13BAB319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Implemented responsive web design and mobile friendly design using Bootstrap grid system and CSS media query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7C758372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lastRenderedPageBreak/>
        <w:t>Worked with JEST unit test, and wrote unit test codes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4340A38D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Communicate frequently with backend team for API requirement issues and data passing standard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21CF2ADF" w14:textId="77777777" w:rsidR="007D2307" w:rsidRDefault="00F83F7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Adopted Git as version controlling tool. Commit, merge branch, and push codes on Git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23AC6DE7" w14:textId="77777777" w:rsidR="00927A0D" w:rsidRDefault="00F83F78" w:rsidP="00927A0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auto"/>
          <w:lang w:val="en-IN" w:eastAsia="en-IN"/>
        </w:rPr>
      </w:pPr>
      <w:r>
        <w:rPr>
          <w:rFonts w:ascii="Calibri" w:eastAsia="Times New Roman" w:hAnsi="Calibri" w:cs="Calibri"/>
          <w:color w:val="auto"/>
          <w:lang w:val="en-IN" w:eastAsia="en-IN"/>
        </w:rPr>
        <w:t>Work under JIRA, Agile environment, attending regular meetings monthly and weekly for requirement issue and ticket dispatch</w:t>
      </w:r>
      <w:r w:rsidR="00A22291">
        <w:rPr>
          <w:rFonts w:ascii="Calibri" w:eastAsia="Times New Roman" w:hAnsi="Calibri" w:cs="Calibri"/>
          <w:color w:val="auto"/>
          <w:lang w:val="en-IN" w:eastAsia="en-IN"/>
        </w:rPr>
        <w:t>.</w:t>
      </w:r>
    </w:p>
    <w:p w14:paraId="2900F5EF" w14:textId="6AC26045" w:rsidR="007D2307" w:rsidRDefault="00F83F78" w:rsidP="00927A0D">
      <w:pPr>
        <w:shd w:val="clear" w:color="auto" w:fill="FFFFFF"/>
        <w:spacing w:before="100" w:beforeAutospacing="1" w:after="100" w:afterAutospacing="1"/>
        <w:ind w:left="720"/>
        <w:jc w:val="both"/>
        <w:rPr>
          <w:sz w:val="20"/>
        </w:rPr>
      </w:pPr>
      <w:r w:rsidRPr="00927A0D">
        <w:rPr>
          <w:rFonts w:ascii="Calibri" w:eastAsiaTheme="majorEastAsia" w:hAnsi="Calibri" w:cs="Calibri"/>
          <w:b/>
          <w:color w:val="2A7B88" w:themeColor="accent1" w:themeShade="BF"/>
        </w:rPr>
        <w:t>Environment:</w:t>
      </w:r>
      <w:r w:rsidRPr="00927A0D">
        <w:rPr>
          <w:sz w:val="20"/>
        </w:rPr>
        <w:t xml:space="preserve"> HTML5, CSS3, JavaScript, ES6, React, Redux, JEST, </w:t>
      </w:r>
      <w:r w:rsidR="006922B6" w:rsidRPr="00927A0D">
        <w:rPr>
          <w:sz w:val="20"/>
        </w:rPr>
        <w:t>JIRA, Git</w:t>
      </w:r>
      <w:r w:rsidRPr="00927A0D">
        <w:rPr>
          <w:sz w:val="20"/>
        </w:rPr>
        <w:t>, Visual Studio Code.</w:t>
      </w:r>
    </w:p>
    <w:sectPr w:rsidR="007D2307" w:rsidSect="007D2307">
      <w:footerReference w:type="default" r:id="rId9"/>
      <w:pgSz w:w="12240" w:h="15840"/>
      <w:pgMar w:top="426" w:right="1152" w:bottom="14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066BC" w14:textId="77777777" w:rsidR="007A03C5" w:rsidRDefault="007A03C5" w:rsidP="007D2307">
      <w:pPr>
        <w:spacing w:after="0" w:line="240" w:lineRule="auto"/>
      </w:pPr>
      <w:r>
        <w:separator/>
      </w:r>
    </w:p>
  </w:endnote>
  <w:endnote w:type="continuationSeparator" w:id="0">
    <w:p w14:paraId="45609C13" w14:textId="77777777" w:rsidR="007A03C5" w:rsidRDefault="007A03C5" w:rsidP="007D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 Gothic">
    <w:altName w:val="Malgun Gothic"/>
    <w:panose1 w:val="020B0604020202020204"/>
    <w:charset w:val="81"/>
    <w:family w:val="swiss"/>
    <w:pitch w:val="default"/>
    <w:sig w:usb0="00000000" w:usb1="00000000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3981" w14:textId="77777777" w:rsidR="007D2307" w:rsidRDefault="00F83F78">
    <w:pPr>
      <w:pStyle w:val="Footer"/>
    </w:pPr>
    <w:r>
      <w:t xml:space="preserve">Page </w:t>
    </w:r>
    <w:r w:rsidR="00E01375">
      <w:fldChar w:fldCharType="begin"/>
    </w:r>
    <w:r>
      <w:instrText xml:space="preserve"> PAGE   \* MERGEFORMAT </w:instrText>
    </w:r>
    <w:r w:rsidR="00E01375">
      <w:fldChar w:fldCharType="separate"/>
    </w:r>
    <w:r w:rsidR="00EF7E64">
      <w:rPr>
        <w:noProof/>
      </w:rPr>
      <w:t>3</w:t>
    </w:r>
    <w:r w:rsidR="00E0137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0F8B3" w14:textId="77777777" w:rsidR="007A03C5" w:rsidRDefault="007A03C5" w:rsidP="007D2307">
      <w:pPr>
        <w:spacing w:after="0" w:line="240" w:lineRule="auto"/>
      </w:pPr>
      <w:r>
        <w:separator/>
      </w:r>
    </w:p>
  </w:footnote>
  <w:footnote w:type="continuationSeparator" w:id="0">
    <w:p w14:paraId="28BC5CF2" w14:textId="77777777" w:rsidR="007A03C5" w:rsidRDefault="007A03C5" w:rsidP="007D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7F1"/>
    <w:multiLevelType w:val="multilevel"/>
    <w:tmpl w:val="FD6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AD0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0076BF4"/>
    <w:multiLevelType w:val="multilevel"/>
    <w:tmpl w:val="20076BF4"/>
    <w:lvl w:ilvl="0">
      <w:numFmt w:val="bullet"/>
      <w:lvlText w:val="●"/>
      <w:lvlJc w:val="left"/>
      <w:pPr>
        <w:ind w:left="1080" w:hanging="360"/>
      </w:pPr>
      <w:rPr>
        <w:rFonts w:ascii="Arial" w:eastAsia="Nanum Gothic" w:hAnsi="Arial" w:cs="Calibri" w:hint="default"/>
      </w:rPr>
    </w:lvl>
    <w:lvl w:ilvl="1">
      <w:start w:val="1"/>
      <w:numFmt w:val="bullet"/>
      <w:lvlText w:val="º"/>
      <w:lvlJc w:val="left"/>
      <w:pPr>
        <w:ind w:left="1440" w:hanging="360"/>
      </w:pPr>
      <w:rPr>
        <w:rFonts w:ascii="Arial" w:eastAsia="Courier New" w:hAnsi="Arial" w:cs="Courier New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eastAsia="Noto Sans Symbols" w:hAnsi="Arial" w:cs="Noto Sans Symbols"/>
      </w:rPr>
    </w:lvl>
    <w:lvl w:ilvl="3">
      <w:start w:val="1"/>
      <w:numFmt w:val="bullet"/>
      <w:lvlText w:val="º"/>
      <w:lvlJc w:val="left"/>
      <w:pPr>
        <w:ind w:left="2160" w:hanging="360"/>
      </w:pPr>
      <w:rPr>
        <w:rFonts w:ascii="Arial" w:eastAsia="Noto Sans Symbols" w:hAnsi="Arial" w:cs="Noto Sans Symbols"/>
        <w:sz w:val="20"/>
        <w:szCs w:val="20"/>
      </w:rPr>
    </w:lvl>
    <w:lvl w:ilvl="4">
      <w:start w:val="1"/>
      <w:numFmt w:val="bullet"/>
      <w:lvlText w:val="•"/>
      <w:lvlJc w:val="left"/>
      <w:pPr>
        <w:ind w:left="2520" w:hanging="360"/>
      </w:pPr>
      <w:rPr>
        <w:rFonts w:ascii="Arial" w:eastAsia="Courier New" w:hAnsi="Arial" w:cs="Courier New"/>
        <w:sz w:val="20"/>
        <w:szCs w:val="20"/>
      </w:rPr>
    </w:lvl>
    <w:lvl w:ilvl="5">
      <w:start w:val="1"/>
      <w:numFmt w:val="bullet"/>
      <w:lvlText w:val="º"/>
      <w:lvlJc w:val="left"/>
      <w:pPr>
        <w:ind w:left="2880" w:hanging="360"/>
      </w:pPr>
      <w:rPr>
        <w:rFonts w:ascii="Arial" w:eastAsia="Noto Sans Symbols" w:hAnsi="Arial" w:cs="Noto Sans Symbols"/>
        <w:sz w:val="20"/>
        <w:szCs w:val="20"/>
      </w:rPr>
    </w:lvl>
    <w:lvl w:ilvl="6">
      <w:start w:val="1"/>
      <w:numFmt w:val="bullet"/>
      <w:lvlText w:val="•"/>
      <w:lvlJc w:val="left"/>
      <w:pPr>
        <w:ind w:left="3240" w:hanging="360"/>
      </w:pPr>
      <w:rPr>
        <w:rFonts w:ascii="Arial" w:eastAsia="Noto Sans Symbols" w:hAnsi="Arial" w:cs="Noto Sans Symbols"/>
        <w:sz w:val="20"/>
        <w:szCs w:val="20"/>
      </w:rPr>
    </w:lvl>
    <w:lvl w:ilvl="7">
      <w:start w:val="1"/>
      <w:numFmt w:val="bullet"/>
      <w:lvlText w:val="º"/>
      <w:lvlJc w:val="left"/>
      <w:pPr>
        <w:ind w:left="3600" w:hanging="360"/>
      </w:pPr>
      <w:rPr>
        <w:rFonts w:ascii="Arial" w:eastAsia="Courier New" w:hAnsi="Arial" w:cs="Courier New"/>
        <w:sz w:val="20"/>
        <w:szCs w:val="20"/>
      </w:rPr>
    </w:lvl>
    <w:lvl w:ilvl="8">
      <w:start w:val="1"/>
      <w:numFmt w:val="bullet"/>
      <w:lvlText w:val="•"/>
      <w:lvlJc w:val="left"/>
      <w:pPr>
        <w:ind w:left="3960" w:hanging="360"/>
      </w:pPr>
      <w:rPr>
        <w:rFonts w:ascii="Arial" w:eastAsia="Noto Sans Symbols" w:hAnsi="Arial" w:cs="Noto Sans Symbols"/>
        <w:sz w:val="20"/>
        <w:szCs w:val="20"/>
      </w:rPr>
    </w:lvl>
  </w:abstractNum>
  <w:abstractNum w:abstractNumId="3" w15:restartNumberingAfterBreak="0">
    <w:nsid w:val="3E3A730A"/>
    <w:multiLevelType w:val="hybridMultilevel"/>
    <w:tmpl w:val="15F847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1A6BD5"/>
    <w:multiLevelType w:val="multilevel"/>
    <w:tmpl w:val="3F38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14816"/>
    <w:multiLevelType w:val="multilevel"/>
    <w:tmpl w:val="4B4148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D5ECA"/>
    <w:multiLevelType w:val="multilevel"/>
    <w:tmpl w:val="6D9D5ECA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7F"/>
    <w:rsid w:val="000007BE"/>
    <w:rsid w:val="000044E6"/>
    <w:rsid w:val="00013D1A"/>
    <w:rsid w:val="00017D1D"/>
    <w:rsid w:val="00021966"/>
    <w:rsid w:val="00025CFF"/>
    <w:rsid w:val="000267D1"/>
    <w:rsid w:val="00042FCD"/>
    <w:rsid w:val="00060EC0"/>
    <w:rsid w:val="000758C0"/>
    <w:rsid w:val="0008185F"/>
    <w:rsid w:val="00092042"/>
    <w:rsid w:val="000A4F59"/>
    <w:rsid w:val="000A6F0F"/>
    <w:rsid w:val="000B44D0"/>
    <w:rsid w:val="000B4DFD"/>
    <w:rsid w:val="000C6862"/>
    <w:rsid w:val="000D7136"/>
    <w:rsid w:val="000E3A25"/>
    <w:rsid w:val="000F3E4D"/>
    <w:rsid w:val="00123880"/>
    <w:rsid w:val="00124199"/>
    <w:rsid w:val="00134B95"/>
    <w:rsid w:val="00141A4C"/>
    <w:rsid w:val="001439DB"/>
    <w:rsid w:val="0015285B"/>
    <w:rsid w:val="00177527"/>
    <w:rsid w:val="001A78EE"/>
    <w:rsid w:val="001B29CF"/>
    <w:rsid w:val="001B740A"/>
    <w:rsid w:val="001E07EA"/>
    <w:rsid w:val="001F422B"/>
    <w:rsid w:val="002113D8"/>
    <w:rsid w:val="00212C2A"/>
    <w:rsid w:val="00230E41"/>
    <w:rsid w:val="00233B01"/>
    <w:rsid w:val="00262A14"/>
    <w:rsid w:val="002724B5"/>
    <w:rsid w:val="00280A8D"/>
    <w:rsid w:val="0028220F"/>
    <w:rsid w:val="0028536A"/>
    <w:rsid w:val="002A0212"/>
    <w:rsid w:val="002A7CDD"/>
    <w:rsid w:val="002B5AD6"/>
    <w:rsid w:val="002C3406"/>
    <w:rsid w:val="002E06C9"/>
    <w:rsid w:val="002F20CC"/>
    <w:rsid w:val="00310923"/>
    <w:rsid w:val="00313F55"/>
    <w:rsid w:val="00333189"/>
    <w:rsid w:val="00333D1A"/>
    <w:rsid w:val="003526F4"/>
    <w:rsid w:val="003552A7"/>
    <w:rsid w:val="00356C14"/>
    <w:rsid w:val="00362E20"/>
    <w:rsid w:val="0038248A"/>
    <w:rsid w:val="003B0742"/>
    <w:rsid w:val="003B43DE"/>
    <w:rsid w:val="003B4461"/>
    <w:rsid w:val="003C0FB5"/>
    <w:rsid w:val="004043FC"/>
    <w:rsid w:val="004106A9"/>
    <w:rsid w:val="00411EDC"/>
    <w:rsid w:val="004138E8"/>
    <w:rsid w:val="00414A65"/>
    <w:rsid w:val="00414FED"/>
    <w:rsid w:val="00427A7B"/>
    <w:rsid w:val="0044592D"/>
    <w:rsid w:val="00464549"/>
    <w:rsid w:val="00470F61"/>
    <w:rsid w:val="00486B40"/>
    <w:rsid w:val="00496ED9"/>
    <w:rsid w:val="004A10EA"/>
    <w:rsid w:val="004A15A3"/>
    <w:rsid w:val="004B152C"/>
    <w:rsid w:val="004B7F02"/>
    <w:rsid w:val="004D2E72"/>
    <w:rsid w:val="004D3567"/>
    <w:rsid w:val="004D7D56"/>
    <w:rsid w:val="004F3219"/>
    <w:rsid w:val="004F6E10"/>
    <w:rsid w:val="00504508"/>
    <w:rsid w:val="00504770"/>
    <w:rsid w:val="00507FE6"/>
    <w:rsid w:val="0051581E"/>
    <w:rsid w:val="00527E2F"/>
    <w:rsid w:val="00544C03"/>
    <w:rsid w:val="00545B40"/>
    <w:rsid w:val="00583E64"/>
    <w:rsid w:val="005A0F9F"/>
    <w:rsid w:val="005A45F3"/>
    <w:rsid w:val="005C53EF"/>
    <w:rsid w:val="005C7C02"/>
    <w:rsid w:val="005D42B0"/>
    <w:rsid w:val="005F24DD"/>
    <w:rsid w:val="00617B26"/>
    <w:rsid w:val="006270A9"/>
    <w:rsid w:val="00632748"/>
    <w:rsid w:val="00634E83"/>
    <w:rsid w:val="00645711"/>
    <w:rsid w:val="0065166B"/>
    <w:rsid w:val="0066302D"/>
    <w:rsid w:val="0066315E"/>
    <w:rsid w:val="00666409"/>
    <w:rsid w:val="00675956"/>
    <w:rsid w:val="006759FF"/>
    <w:rsid w:val="00677A33"/>
    <w:rsid w:val="0068067E"/>
    <w:rsid w:val="00681034"/>
    <w:rsid w:val="006874F5"/>
    <w:rsid w:val="006922B6"/>
    <w:rsid w:val="006975D1"/>
    <w:rsid w:val="006A0B0F"/>
    <w:rsid w:val="006A1676"/>
    <w:rsid w:val="006A5905"/>
    <w:rsid w:val="006C2AC9"/>
    <w:rsid w:val="006C2B64"/>
    <w:rsid w:val="006C56FE"/>
    <w:rsid w:val="006C78E5"/>
    <w:rsid w:val="006E6A7F"/>
    <w:rsid w:val="006F631E"/>
    <w:rsid w:val="0070135A"/>
    <w:rsid w:val="00704C81"/>
    <w:rsid w:val="00710F1F"/>
    <w:rsid w:val="00717990"/>
    <w:rsid w:val="00717D11"/>
    <w:rsid w:val="0073363C"/>
    <w:rsid w:val="007554A6"/>
    <w:rsid w:val="00764C2C"/>
    <w:rsid w:val="007735A6"/>
    <w:rsid w:val="00796EDF"/>
    <w:rsid w:val="007A03C5"/>
    <w:rsid w:val="007D2307"/>
    <w:rsid w:val="007E0806"/>
    <w:rsid w:val="00816175"/>
    <w:rsid w:val="00816216"/>
    <w:rsid w:val="00825D8A"/>
    <w:rsid w:val="00827780"/>
    <w:rsid w:val="008540E9"/>
    <w:rsid w:val="00866FCB"/>
    <w:rsid w:val="008745A4"/>
    <w:rsid w:val="0087734B"/>
    <w:rsid w:val="00881FF8"/>
    <w:rsid w:val="00885D27"/>
    <w:rsid w:val="00892D89"/>
    <w:rsid w:val="008B3DBF"/>
    <w:rsid w:val="008B5009"/>
    <w:rsid w:val="008E077F"/>
    <w:rsid w:val="00904165"/>
    <w:rsid w:val="0091438E"/>
    <w:rsid w:val="009222FF"/>
    <w:rsid w:val="00927A0D"/>
    <w:rsid w:val="00931450"/>
    <w:rsid w:val="00936BB4"/>
    <w:rsid w:val="009379F8"/>
    <w:rsid w:val="0094651E"/>
    <w:rsid w:val="009537F4"/>
    <w:rsid w:val="0097243B"/>
    <w:rsid w:val="009746B5"/>
    <w:rsid w:val="009A4340"/>
    <w:rsid w:val="009C11C6"/>
    <w:rsid w:val="009C5CAE"/>
    <w:rsid w:val="009D16E5"/>
    <w:rsid w:val="009D5933"/>
    <w:rsid w:val="009E3BFA"/>
    <w:rsid w:val="009F5241"/>
    <w:rsid w:val="00A03444"/>
    <w:rsid w:val="00A22291"/>
    <w:rsid w:val="00A321F3"/>
    <w:rsid w:val="00A323A1"/>
    <w:rsid w:val="00A5763E"/>
    <w:rsid w:val="00A6178E"/>
    <w:rsid w:val="00A67F77"/>
    <w:rsid w:val="00A75696"/>
    <w:rsid w:val="00A809EE"/>
    <w:rsid w:val="00A82B69"/>
    <w:rsid w:val="00A87CCC"/>
    <w:rsid w:val="00A93AE0"/>
    <w:rsid w:val="00AA1C1B"/>
    <w:rsid w:val="00AA213E"/>
    <w:rsid w:val="00AC346A"/>
    <w:rsid w:val="00AD3308"/>
    <w:rsid w:val="00AF1AE2"/>
    <w:rsid w:val="00AF3746"/>
    <w:rsid w:val="00B0602C"/>
    <w:rsid w:val="00B10CBA"/>
    <w:rsid w:val="00B10F08"/>
    <w:rsid w:val="00B1314F"/>
    <w:rsid w:val="00B1332E"/>
    <w:rsid w:val="00B26687"/>
    <w:rsid w:val="00B331E3"/>
    <w:rsid w:val="00B332CE"/>
    <w:rsid w:val="00B42440"/>
    <w:rsid w:val="00B7237D"/>
    <w:rsid w:val="00B730BF"/>
    <w:rsid w:val="00B77F09"/>
    <w:rsid w:val="00B950C4"/>
    <w:rsid w:val="00BA2059"/>
    <w:rsid w:val="00BA5D4E"/>
    <w:rsid w:val="00BC2787"/>
    <w:rsid w:val="00BC6BEB"/>
    <w:rsid w:val="00BD768D"/>
    <w:rsid w:val="00BF235A"/>
    <w:rsid w:val="00BF28CF"/>
    <w:rsid w:val="00C0394E"/>
    <w:rsid w:val="00C10DB9"/>
    <w:rsid w:val="00C31B15"/>
    <w:rsid w:val="00C43900"/>
    <w:rsid w:val="00C45D0E"/>
    <w:rsid w:val="00C5693D"/>
    <w:rsid w:val="00C61F8E"/>
    <w:rsid w:val="00C74048"/>
    <w:rsid w:val="00C86C66"/>
    <w:rsid w:val="00C90453"/>
    <w:rsid w:val="00C963E7"/>
    <w:rsid w:val="00C973EB"/>
    <w:rsid w:val="00C978B3"/>
    <w:rsid w:val="00CA03FC"/>
    <w:rsid w:val="00CA24D2"/>
    <w:rsid w:val="00CD4D35"/>
    <w:rsid w:val="00CE297F"/>
    <w:rsid w:val="00CF14DD"/>
    <w:rsid w:val="00CF2B8A"/>
    <w:rsid w:val="00CF5981"/>
    <w:rsid w:val="00D0217A"/>
    <w:rsid w:val="00D03AD4"/>
    <w:rsid w:val="00D13C2C"/>
    <w:rsid w:val="00D23832"/>
    <w:rsid w:val="00D27B48"/>
    <w:rsid w:val="00D42FB9"/>
    <w:rsid w:val="00D5418A"/>
    <w:rsid w:val="00D55BBA"/>
    <w:rsid w:val="00D567EB"/>
    <w:rsid w:val="00D60783"/>
    <w:rsid w:val="00D73C9D"/>
    <w:rsid w:val="00D83477"/>
    <w:rsid w:val="00D96790"/>
    <w:rsid w:val="00D967A9"/>
    <w:rsid w:val="00DA3225"/>
    <w:rsid w:val="00DB0466"/>
    <w:rsid w:val="00DC134E"/>
    <w:rsid w:val="00DC5329"/>
    <w:rsid w:val="00DC72CD"/>
    <w:rsid w:val="00DF6739"/>
    <w:rsid w:val="00E01375"/>
    <w:rsid w:val="00E625A6"/>
    <w:rsid w:val="00E64ADD"/>
    <w:rsid w:val="00E660B9"/>
    <w:rsid w:val="00E70D49"/>
    <w:rsid w:val="00E83E4B"/>
    <w:rsid w:val="00E85CE2"/>
    <w:rsid w:val="00E9564D"/>
    <w:rsid w:val="00EB2D71"/>
    <w:rsid w:val="00EC339F"/>
    <w:rsid w:val="00EC3A5F"/>
    <w:rsid w:val="00EC410B"/>
    <w:rsid w:val="00ED2A41"/>
    <w:rsid w:val="00ED4A9C"/>
    <w:rsid w:val="00ED5E41"/>
    <w:rsid w:val="00EF7E64"/>
    <w:rsid w:val="00F172D1"/>
    <w:rsid w:val="00F34086"/>
    <w:rsid w:val="00F40A22"/>
    <w:rsid w:val="00F500CD"/>
    <w:rsid w:val="00F83F78"/>
    <w:rsid w:val="00F849C6"/>
    <w:rsid w:val="00F856A3"/>
    <w:rsid w:val="00F90450"/>
    <w:rsid w:val="00F97165"/>
    <w:rsid w:val="00FB38ED"/>
    <w:rsid w:val="00FC4C84"/>
    <w:rsid w:val="00FD4BEE"/>
    <w:rsid w:val="00FD7CD6"/>
    <w:rsid w:val="00FD7F75"/>
    <w:rsid w:val="00FE17C8"/>
    <w:rsid w:val="00FF2B9B"/>
    <w:rsid w:val="00FF368E"/>
    <w:rsid w:val="79BF5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555B"/>
  <w15:docId w15:val="{319DB719-A3EE-7447-A461-4CEAFE4F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07"/>
    <w:pPr>
      <w:spacing w:after="240"/>
    </w:pPr>
    <w:rPr>
      <w:color w:val="404040" w:themeColor="text1" w:themeTint="BF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307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307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3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3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7D2307"/>
    <w:pPr>
      <w:spacing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unhideWhenUsed/>
    <w:qFormat/>
    <w:rsid w:val="007D2307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3">
    <w:name w:val="Body Text 3"/>
    <w:basedOn w:val="Normal"/>
    <w:link w:val="BodyText3Char"/>
    <w:uiPriority w:val="99"/>
    <w:unhideWhenUsed/>
    <w:qFormat/>
    <w:rsid w:val="007D2307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qFormat/>
    <w:rsid w:val="007D2307"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2307"/>
    <w:pPr>
      <w:spacing w:after="200"/>
    </w:pPr>
    <w:rPr>
      <w:i/>
      <w:iCs/>
      <w:color w:val="4D4D4D" w:themeColor="text2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7D23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sid w:val="007D2307"/>
    <w:rPr>
      <w:b/>
      <w:bCs/>
    </w:rPr>
  </w:style>
  <w:style w:type="paragraph" w:styleId="DocumentMap">
    <w:name w:val="Document Map"/>
    <w:basedOn w:val="Normal"/>
    <w:link w:val="DocumentMapChar"/>
    <w:uiPriority w:val="99"/>
    <w:unhideWhenUsed/>
    <w:rsid w:val="007D2307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7D2307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unhideWhenUsed/>
    <w:qFormat/>
    <w:rsid w:val="007D23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7D2307"/>
    <w:pPr>
      <w:spacing w:after="0"/>
      <w:jc w:val="right"/>
    </w:pPr>
    <w:rPr>
      <w:color w:val="2A7B88" w:themeColor="accent1" w:themeShade="BF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7D2307"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7D230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D2307"/>
    <w:pPr>
      <w:spacing w:after="0"/>
    </w:pPr>
    <w:rPr>
      <w:rFonts w:ascii="Consolas" w:hAnsi="Consolas"/>
      <w:szCs w:val="20"/>
    </w:rPr>
  </w:style>
  <w:style w:type="paragraph" w:styleId="ListBullet">
    <w:name w:val="List Bullet"/>
    <w:basedOn w:val="Normal"/>
    <w:uiPriority w:val="10"/>
    <w:unhideWhenUsed/>
    <w:qFormat/>
    <w:rsid w:val="007D2307"/>
    <w:pPr>
      <w:numPr>
        <w:numId w:val="1"/>
      </w:numPr>
      <w:spacing w:line="288" w:lineRule="auto"/>
      <w:contextualSpacing/>
    </w:pPr>
  </w:style>
  <w:style w:type="paragraph" w:styleId="ListNumber">
    <w:name w:val="List Number"/>
    <w:basedOn w:val="Normal"/>
    <w:uiPriority w:val="11"/>
    <w:qFormat/>
    <w:rsid w:val="007D2307"/>
    <w:pPr>
      <w:numPr>
        <w:numId w:val="2"/>
      </w:numPr>
      <w:spacing w:line="288" w:lineRule="auto"/>
      <w:contextualSpacing/>
    </w:pPr>
  </w:style>
  <w:style w:type="paragraph" w:styleId="MacroText">
    <w:name w:val="macro"/>
    <w:link w:val="MacroTextChar"/>
    <w:uiPriority w:val="99"/>
    <w:unhideWhenUsed/>
    <w:qFormat/>
    <w:rsid w:val="007D23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404040" w:themeColor="text1" w:themeTint="BF"/>
      <w:sz w:val="2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qFormat/>
    <w:rsid w:val="007D2307"/>
    <w:pPr>
      <w:spacing w:after="0"/>
    </w:pPr>
    <w:rPr>
      <w:rFonts w:ascii="Consolas" w:hAnsi="Consolas"/>
      <w:szCs w:val="21"/>
    </w:rPr>
  </w:style>
  <w:style w:type="paragraph" w:styleId="Title">
    <w:name w:val="Title"/>
    <w:basedOn w:val="Normal"/>
    <w:link w:val="TitleChar"/>
    <w:uiPriority w:val="1"/>
    <w:qFormat/>
    <w:rsid w:val="007D2307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CommentReference">
    <w:name w:val="annotation reference"/>
    <w:basedOn w:val="DefaultParagraphFont"/>
    <w:uiPriority w:val="99"/>
    <w:unhideWhenUsed/>
    <w:rsid w:val="007D2307"/>
    <w:rPr>
      <w:sz w:val="22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sid w:val="007D2307"/>
    <w:rPr>
      <w:color w:val="7B4968" w:themeColor="accent5" w:themeShade="BF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7D23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unhideWhenUsed/>
    <w:qFormat/>
    <w:rsid w:val="007D2307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unhideWhenUsed/>
    <w:qFormat/>
    <w:rsid w:val="007D2307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7D2307"/>
    <w:rPr>
      <w:color w:val="2A7B88" w:themeColor="accent1" w:themeShade="BF"/>
      <w:u w:val="single"/>
    </w:rPr>
  </w:style>
  <w:style w:type="character" w:styleId="Strong">
    <w:name w:val="Strong"/>
    <w:basedOn w:val="DefaultParagraphFont"/>
    <w:uiPriority w:val="22"/>
    <w:qFormat/>
    <w:rsid w:val="007D2307"/>
    <w:rPr>
      <w:b/>
      <w:bCs/>
    </w:rPr>
  </w:style>
  <w:style w:type="table" w:styleId="TableGrid">
    <w:name w:val="Table Grid"/>
    <w:basedOn w:val="TableNormal"/>
    <w:uiPriority w:val="39"/>
    <w:qFormat/>
    <w:rsid w:val="007D23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qFormat/>
    <w:rsid w:val="007D2307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PlaceholderText1">
    <w:name w:val="Placeholder Text1"/>
    <w:basedOn w:val="DefaultParagraphFont"/>
    <w:uiPriority w:val="99"/>
    <w:semiHidden/>
    <w:qFormat/>
    <w:rsid w:val="007D2307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2307"/>
  </w:style>
  <w:style w:type="character" w:customStyle="1" w:styleId="FooterChar">
    <w:name w:val="Footer Char"/>
    <w:basedOn w:val="DefaultParagraphFont"/>
    <w:link w:val="Footer"/>
    <w:uiPriority w:val="99"/>
    <w:qFormat/>
    <w:rsid w:val="007D2307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D2307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D2307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7D2307"/>
    <w:pPr>
      <w:contextualSpacing w:val="0"/>
      <w:outlineLvl w:val="9"/>
    </w:pPr>
  </w:style>
  <w:style w:type="character" w:customStyle="1" w:styleId="IntenseEmphasis1">
    <w:name w:val="Intense Emphasis1"/>
    <w:basedOn w:val="DefaultParagraphFont"/>
    <w:uiPriority w:val="21"/>
    <w:unhideWhenUsed/>
    <w:qFormat/>
    <w:rsid w:val="007D2307"/>
    <w:rPr>
      <w:i/>
      <w:iCs/>
      <w:color w:val="2A7B88" w:themeColor="accent1" w:themeShade="BF"/>
    </w:rPr>
  </w:style>
  <w:style w:type="character" w:customStyle="1" w:styleId="IntenseReference1">
    <w:name w:val="Intense Reference1"/>
    <w:basedOn w:val="DefaultParagraphFont"/>
    <w:uiPriority w:val="32"/>
    <w:unhideWhenUsed/>
    <w:qFormat/>
    <w:rsid w:val="007D2307"/>
    <w:rPr>
      <w:b/>
      <w:bCs/>
      <w:smallCaps/>
      <w:color w:val="2A7B88" w:themeColor="accent1" w:themeShade="BF"/>
      <w:spacing w:val="5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unhideWhenUsed/>
    <w:qFormat/>
    <w:rsid w:val="007D2307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1"/>
    <w:uiPriority w:val="30"/>
    <w:semiHidden/>
    <w:qFormat/>
    <w:rsid w:val="007D2307"/>
    <w:rPr>
      <w:i/>
      <w:iCs/>
      <w:color w:val="2A7B88" w:themeColor="accent1" w:themeShade="BF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7D2307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D2307"/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7D2307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D23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D23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307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D2307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D2307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7D230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7D2307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D2307"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7D2307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7D2307"/>
    <w:rPr>
      <w:rFonts w:ascii="Consolas" w:hAnsi="Consolas"/>
      <w:szCs w:val="21"/>
    </w:rPr>
  </w:style>
  <w:style w:type="paragraph" w:customStyle="1" w:styleId="ListParagraph1">
    <w:name w:val="List Paragraph1"/>
    <w:basedOn w:val="Normal"/>
    <w:uiPriority w:val="34"/>
    <w:unhideWhenUsed/>
    <w:qFormat/>
    <w:rsid w:val="007D2307"/>
    <w:pPr>
      <w:ind w:left="720"/>
      <w:contextualSpacing/>
    </w:pPr>
  </w:style>
  <w:style w:type="paragraph" w:customStyle="1" w:styleId="ListParagraph10">
    <w:name w:val="List Paragraph1"/>
    <w:basedOn w:val="Normal"/>
    <w:link w:val="a"/>
    <w:uiPriority w:val="34"/>
    <w:qFormat/>
    <w:rsid w:val="007D2307"/>
    <w:pPr>
      <w:spacing w:after="160" w:line="259" w:lineRule="auto"/>
      <w:contextualSpacing/>
    </w:pPr>
    <w:rPr>
      <w:rFonts w:ascii="Arial" w:hAnsi="Arial" w:cs="Times New Roman"/>
      <w:color w:val="000000"/>
      <w:lang w:eastAsia="zh-CN"/>
    </w:rPr>
  </w:style>
  <w:style w:type="character" w:customStyle="1" w:styleId="a">
    <w:name w:val="列表段落 字符"/>
    <w:link w:val="ListParagraph10"/>
    <w:uiPriority w:val="34"/>
    <w:qFormat/>
    <w:locked/>
    <w:rsid w:val="007D2307"/>
    <w:rPr>
      <w:rFonts w:ascii="Arial" w:hAnsi="Arial" w:cs="Times New Roman"/>
      <w:color w:val="000000"/>
      <w:lang w:eastAsia="zh-CN"/>
    </w:rPr>
  </w:style>
  <w:style w:type="paragraph" w:customStyle="1" w:styleId="IRANormal">
    <w:name w:val="IRANormal"/>
    <w:qFormat/>
    <w:rsid w:val="007D2307"/>
    <w:pPr>
      <w:spacing w:after="160" w:line="259" w:lineRule="auto"/>
    </w:pPr>
    <w:rPr>
      <w:rFonts w:ascii="Arial" w:hAnsi="Arial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46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udayarov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C:\Users\k\AppData\Roaming\Microsoft\Templates\Resume (color).dotx</Template>
  <TotalTime>69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ehudayarov91@gmail.com</cp:lastModifiedBy>
  <cp:revision>7</cp:revision>
  <cp:lastPrinted>2017-07-13T12:24:00Z</cp:lastPrinted>
  <dcterms:created xsi:type="dcterms:W3CDTF">2021-07-19T22:08:00Z</dcterms:created>
  <dcterms:modified xsi:type="dcterms:W3CDTF">2021-08-05T21:15:00Z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